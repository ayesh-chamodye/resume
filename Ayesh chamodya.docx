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777181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937C60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32160A" wp14:editId="6E1E9208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40A60C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BB3C6F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AE3D654" w14:textId="6ECFE5CE" w:rsidR="001B2ABD" w:rsidRDefault="00696284" w:rsidP="001B2ABD">
            <w:pPr>
              <w:pStyle w:val="Title"/>
            </w:pPr>
            <w:r>
              <w:t>Ayesh chamodya</w:t>
            </w:r>
          </w:p>
          <w:p w14:paraId="51A23925" w14:textId="75622FEA" w:rsidR="001B2ABD" w:rsidRDefault="00696284" w:rsidP="001B2ABD">
            <w:pPr>
              <w:pStyle w:val="Subtitle"/>
            </w:pPr>
            <w:r>
              <w:rPr>
                <w:spacing w:val="0"/>
                <w:w w:val="100"/>
              </w:rPr>
              <w:t>Software Engineer</w:t>
            </w:r>
          </w:p>
        </w:tc>
      </w:tr>
      <w:tr w:rsidR="001B2ABD" w14:paraId="29884D7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ACCC3D4B82364DFB8FD47DAF2EA51762"/>
              </w:placeholder>
              <w:temporary/>
              <w:showingPlcHdr/>
              <w15:appearance w15:val="hidden"/>
            </w:sdtPr>
            <w:sdtContent>
              <w:p w14:paraId="0EE4B19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578EF1" w14:textId="0999EA08" w:rsidR="00696284" w:rsidRDefault="00696284" w:rsidP="00696284">
            <w:r>
              <w:t>Hello! I'm Ayesh Chamodye, a passionate software developer with a strong interest in building innovative web solutions. My journey in tech began with a fascination for creating digital experiences that solve real-world problems.</w:t>
            </w:r>
          </w:p>
          <w:p w14:paraId="6A13AAC2" w14:textId="77777777" w:rsidR="00696284" w:rsidRDefault="00696284" w:rsidP="00696284"/>
          <w:p w14:paraId="60EB55DA" w14:textId="00F672AC" w:rsidR="00036450" w:rsidRDefault="00696284" w:rsidP="00696284">
            <w:r>
              <w:t>With experience in both front-end and back-end technologies, I enjoy working across the full stack. I'm particularly interested in cloud infrastructure, scalable architectures, and crafting intuitive user interfaces.</w:t>
            </w:r>
          </w:p>
          <w:p w14:paraId="3F49753F" w14:textId="77777777" w:rsidR="00036450" w:rsidRDefault="00036450" w:rsidP="00036450"/>
          <w:sdt>
            <w:sdtPr>
              <w:id w:val="-1954003311"/>
              <w:placeholder>
                <w:docPart w:val="D972D8446E0C4CF3BE294E1DE25EBEB4"/>
              </w:placeholder>
              <w:temporary/>
              <w:showingPlcHdr/>
              <w15:appearance w15:val="hidden"/>
            </w:sdtPr>
            <w:sdtContent>
              <w:p w14:paraId="0023BEB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DA8EACF85E2414A9F7DA2F7D46C2B18"/>
              </w:placeholder>
              <w:temporary/>
              <w:showingPlcHdr/>
              <w15:appearance w15:val="hidden"/>
            </w:sdtPr>
            <w:sdtContent>
              <w:p w14:paraId="765746B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D41DAF1" w14:textId="2288108E" w:rsidR="004D3011" w:rsidRDefault="00696284" w:rsidP="004D3011">
            <w:r>
              <w:t>+94766568369</w:t>
            </w:r>
          </w:p>
          <w:p w14:paraId="3279116A" w14:textId="77777777" w:rsidR="004D3011" w:rsidRPr="004D3011" w:rsidRDefault="004D3011" w:rsidP="004D3011"/>
          <w:sdt>
            <w:sdtPr>
              <w:id w:val="67859272"/>
              <w:placeholder>
                <w:docPart w:val="B86D0D11A96E4B11AA50612A1A0028E8"/>
              </w:placeholder>
              <w:temporary/>
              <w:showingPlcHdr/>
              <w15:appearance w15:val="hidden"/>
            </w:sdtPr>
            <w:sdtContent>
              <w:p w14:paraId="699DDC62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81C8360" w14:textId="66472BC0" w:rsidR="004D3011" w:rsidRDefault="00696284" w:rsidP="004D3011">
            <w:hyperlink r:id="rId8" w:history="1">
              <w:r w:rsidRPr="00696284">
                <w:rPr>
                  <w:rStyle w:val="Hyperlink"/>
                </w:rPr>
                <w:t>https://stellar-showcase-gather.lovable.app/</w:t>
              </w:r>
            </w:hyperlink>
          </w:p>
          <w:p w14:paraId="28E8E9AB" w14:textId="77777777" w:rsidR="004D3011" w:rsidRDefault="004D3011" w:rsidP="004D3011"/>
          <w:sdt>
            <w:sdtPr>
              <w:id w:val="-240260293"/>
              <w:placeholder>
                <w:docPart w:val="C87B6FD68BE44B249DB65129A50DDEEB"/>
              </w:placeholder>
              <w:temporary/>
              <w:showingPlcHdr/>
              <w15:appearance w15:val="hidden"/>
            </w:sdtPr>
            <w:sdtContent>
              <w:p w14:paraId="0A591F4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8111486" w14:textId="5FC281F6" w:rsidR="00036450" w:rsidRPr="00E4381A" w:rsidRDefault="00696284" w:rsidP="004D3011">
            <w:pPr>
              <w:rPr>
                <w:rStyle w:val="Hyperlink"/>
              </w:rPr>
            </w:pPr>
            <w:hyperlink r:id="rId9" w:history="1">
              <w:r w:rsidRPr="002A4A4F">
                <w:rPr>
                  <w:rStyle w:val="Hyperlink"/>
                </w:rPr>
                <w:t>ayeshchamodye@gmail.com</w:t>
              </w:r>
            </w:hyperlink>
            <w:r>
              <w:t xml:space="preserve"> </w:t>
            </w:r>
          </w:p>
          <w:p w14:paraId="624D2195" w14:textId="1C0984C5" w:rsidR="004D3011" w:rsidRPr="00CB0055" w:rsidRDefault="004D3011" w:rsidP="00CB0055">
            <w:pPr>
              <w:pStyle w:val="Heading3"/>
            </w:pPr>
          </w:p>
          <w:p w14:paraId="21CFEF0A" w14:textId="34374432" w:rsidR="004D3011" w:rsidRPr="004D3011" w:rsidRDefault="004D3011" w:rsidP="004D3011"/>
        </w:tc>
        <w:tc>
          <w:tcPr>
            <w:tcW w:w="720" w:type="dxa"/>
          </w:tcPr>
          <w:p w14:paraId="4112150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9B42C89502841CDBF4DC36CBC0A17C5"/>
              </w:placeholder>
              <w:temporary/>
              <w:showingPlcHdr/>
              <w15:appearance w15:val="hidden"/>
            </w:sdtPr>
            <w:sdtContent>
              <w:p w14:paraId="6DBD381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F1E551A" w14:textId="219735C8" w:rsidR="00036450" w:rsidRPr="00036450" w:rsidRDefault="00603658" w:rsidP="00B359E4">
            <w:pPr>
              <w:pStyle w:val="Heading4"/>
            </w:pPr>
            <w:r>
              <w:t>ESOFT Metro Campus Kurunegala – Level 3 Diploma in IT</w:t>
            </w:r>
          </w:p>
          <w:p w14:paraId="19B39280" w14:textId="1D8A5D8C" w:rsidR="00036450" w:rsidRPr="00B359E4" w:rsidRDefault="00603658" w:rsidP="00B359E4">
            <w:pPr>
              <w:pStyle w:val="Date"/>
            </w:pPr>
            <w:r>
              <w:t>2024/02/05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2024/10/05</w:t>
            </w:r>
          </w:p>
          <w:p w14:paraId="1907F9FD" w14:textId="3818E563" w:rsidR="004D3011" w:rsidRDefault="00603658" w:rsidP="00036450">
            <w:r>
              <w:t>Distinction [TOP Performer]</w:t>
            </w:r>
          </w:p>
          <w:p w14:paraId="620E2F4E" w14:textId="77777777" w:rsidR="00036450" w:rsidRDefault="00036450" w:rsidP="00036450"/>
          <w:p w14:paraId="5539BFB7" w14:textId="00914096" w:rsidR="00036450" w:rsidRPr="00B359E4" w:rsidRDefault="00603658" w:rsidP="00B359E4">
            <w:pPr>
              <w:pStyle w:val="Heading4"/>
            </w:pPr>
            <w:r>
              <w:t xml:space="preserve">ESOFT Metro Campus Kurunegala – </w:t>
            </w:r>
            <w:r>
              <w:t xml:space="preserve">HND in Computing </w:t>
            </w:r>
          </w:p>
          <w:p w14:paraId="237CBD67" w14:textId="5A657C66" w:rsidR="00036450" w:rsidRPr="00B359E4" w:rsidRDefault="00274149" w:rsidP="00B359E4">
            <w:pPr>
              <w:pStyle w:val="Date"/>
            </w:pPr>
            <w:r>
              <w:t>2024/10/02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2026/04/02</w:t>
            </w:r>
          </w:p>
          <w:p w14:paraId="037ADDCE" w14:textId="4A1B4740" w:rsidR="00036450" w:rsidRDefault="00274149" w:rsidP="00036450">
            <w:r>
              <w:t xml:space="preserve">Following </w:t>
            </w:r>
          </w:p>
          <w:p w14:paraId="06E5E507" w14:textId="77777777" w:rsidR="004D3011" w:rsidRDefault="004D3011" w:rsidP="00036450"/>
          <w:p w14:paraId="720947FD" w14:textId="315687BD" w:rsidR="00274149" w:rsidRPr="00B359E4" w:rsidRDefault="00274149" w:rsidP="00274149">
            <w:pPr>
              <w:pStyle w:val="Heading4"/>
            </w:pPr>
            <w:r>
              <w:t>Sri Sumangala National college Wariyapola</w:t>
            </w:r>
            <w:r>
              <w:t xml:space="preserve"> – </w:t>
            </w:r>
            <w:r>
              <w:t xml:space="preserve">A/L </w:t>
            </w:r>
          </w:p>
          <w:p w14:paraId="691B968A" w14:textId="7C05D795" w:rsidR="00274149" w:rsidRPr="00B359E4" w:rsidRDefault="00274149" w:rsidP="00274149">
            <w:pPr>
              <w:pStyle w:val="Date"/>
            </w:pPr>
            <w:r>
              <w:t>202</w:t>
            </w:r>
            <w:r>
              <w:t>3</w:t>
            </w:r>
          </w:p>
          <w:p w14:paraId="626B200C" w14:textId="65D1D221" w:rsidR="00274149" w:rsidRDefault="00274149" w:rsidP="00274149">
            <w:r>
              <w:t>Mathematics – F</w:t>
            </w:r>
          </w:p>
          <w:p w14:paraId="59DF81E9" w14:textId="0CCD5613" w:rsidR="00274149" w:rsidRDefault="00274149" w:rsidP="00274149">
            <w:r>
              <w:t>Physics – F</w:t>
            </w:r>
          </w:p>
          <w:p w14:paraId="104FAFF6" w14:textId="6676071C" w:rsidR="00274149" w:rsidRDefault="00274149" w:rsidP="00274149">
            <w:r>
              <w:t>ICT – B</w:t>
            </w:r>
          </w:p>
          <w:p w14:paraId="27C2CB30" w14:textId="77777777" w:rsidR="00274149" w:rsidRDefault="00274149" w:rsidP="00274149"/>
          <w:p w14:paraId="2345A1E8" w14:textId="2B744EBA" w:rsidR="00274149" w:rsidRPr="00B359E4" w:rsidRDefault="00274149" w:rsidP="00274149">
            <w:pPr>
              <w:pStyle w:val="Heading4"/>
            </w:pPr>
            <w:r>
              <w:t>Sri Gnanodaya Central College Wariyapola</w:t>
            </w:r>
            <w:r>
              <w:t xml:space="preserve"> – </w:t>
            </w:r>
            <w:r>
              <w:t>O/L</w:t>
            </w:r>
          </w:p>
          <w:p w14:paraId="41610D42" w14:textId="2FE32540" w:rsidR="00274149" w:rsidRPr="00B359E4" w:rsidRDefault="00274149" w:rsidP="00274149">
            <w:pPr>
              <w:pStyle w:val="Date"/>
            </w:pPr>
            <w:r>
              <w:t>202</w:t>
            </w:r>
            <w:r>
              <w:t>0</w:t>
            </w:r>
          </w:p>
          <w:p w14:paraId="43467DDC" w14:textId="50E34D12" w:rsidR="00274149" w:rsidRDefault="00274149" w:rsidP="00274149">
            <w:r>
              <w:t>Mathematics – A</w:t>
            </w:r>
          </w:p>
          <w:p w14:paraId="40488816" w14:textId="57080835" w:rsidR="00274149" w:rsidRDefault="00274149" w:rsidP="00274149">
            <w:r>
              <w:t>Science – B</w:t>
            </w:r>
          </w:p>
          <w:p w14:paraId="33A962BE" w14:textId="09D1D01C" w:rsidR="00274149" w:rsidRDefault="00274149" w:rsidP="00274149">
            <w:r>
              <w:t>Sinhala – B</w:t>
            </w:r>
          </w:p>
          <w:p w14:paraId="343A5CB1" w14:textId="1C06A76B" w:rsidR="00274149" w:rsidRDefault="00274149" w:rsidP="00274149">
            <w:r>
              <w:t>ICT – B</w:t>
            </w:r>
          </w:p>
          <w:p w14:paraId="40454640" w14:textId="71B5AB78" w:rsidR="00274149" w:rsidRDefault="00274149" w:rsidP="00274149">
            <w:r>
              <w:t>Buddhism – C</w:t>
            </w:r>
          </w:p>
          <w:p w14:paraId="7E97B3D1" w14:textId="03099C63" w:rsidR="00274149" w:rsidRDefault="00274149" w:rsidP="00274149">
            <w:r>
              <w:t>English – C</w:t>
            </w:r>
          </w:p>
          <w:p w14:paraId="409B9131" w14:textId="78F8CC3E" w:rsidR="00274149" w:rsidRDefault="00274149" w:rsidP="00274149">
            <w:r>
              <w:t>History - C</w:t>
            </w:r>
          </w:p>
          <w:p w14:paraId="4C8B9E53" w14:textId="0BCF4E1B" w:rsidR="00274149" w:rsidRDefault="00274149" w:rsidP="00274149">
            <w:r>
              <w:t>Tamil - C</w:t>
            </w:r>
          </w:p>
          <w:p w14:paraId="48884306" w14:textId="15D35595" w:rsidR="00696284" w:rsidRDefault="00274149" w:rsidP="00036450">
            <w:r>
              <w:t>Drama - C</w:t>
            </w:r>
          </w:p>
          <w:p w14:paraId="0139C0ED" w14:textId="77777777" w:rsidR="00696284" w:rsidRDefault="00696284" w:rsidP="00036450"/>
          <w:p w14:paraId="7CAF16A9" w14:textId="77777777" w:rsidR="00696284" w:rsidRDefault="00696284" w:rsidP="00036450"/>
          <w:p w14:paraId="37DAE1AD" w14:textId="77777777" w:rsidR="00696284" w:rsidRDefault="00696284" w:rsidP="00036450"/>
          <w:sdt>
            <w:sdtPr>
              <w:id w:val="1669594239"/>
              <w:placeholder>
                <w:docPart w:val="D5101D12F9B84742B29B022CDDF53C6F"/>
              </w:placeholder>
              <w:temporary/>
              <w:showingPlcHdr/>
              <w15:appearance w15:val="hidden"/>
            </w:sdtPr>
            <w:sdtContent>
              <w:p w14:paraId="3C8FE2D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6FED6EE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F028448" wp14:editId="2A5E8851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D10A25F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55794" w14:textId="77777777" w:rsidR="000C7A3B" w:rsidRDefault="000C7A3B" w:rsidP="000C45FF">
      <w:r>
        <w:separator/>
      </w:r>
    </w:p>
  </w:endnote>
  <w:endnote w:type="continuationSeparator" w:id="0">
    <w:p w14:paraId="6CEC5A14" w14:textId="77777777" w:rsidR="000C7A3B" w:rsidRDefault="000C7A3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12F7D" w14:textId="77777777" w:rsidR="000C7A3B" w:rsidRDefault="000C7A3B" w:rsidP="000C45FF">
      <w:r>
        <w:separator/>
      </w:r>
    </w:p>
  </w:footnote>
  <w:footnote w:type="continuationSeparator" w:id="0">
    <w:p w14:paraId="14D33C29" w14:textId="77777777" w:rsidR="000C7A3B" w:rsidRDefault="000C7A3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EAA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12321" wp14:editId="4C4D6D3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53139652" name="Graphic 155313965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84"/>
    <w:rsid w:val="00036450"/>
    <w:rsid w:val="00094499"/>
    <w:rsid w:val="000C45FF"/>
    <w:rsid w:val="000C7A3B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149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5E6C4F"/>
    <w:rsid w:val="00600670"/>
    <w:rsid w:val="00603658"/>
    <w:rsid w:val="0062123A"/>
    <w:rsid w:val="00646E75"/>
    <w:rsid w:val="006771D0"/>
    <w:rsid w:val="00696284"/>
    <w:rsid w:val="00715FCB"/>
    <w:rsid w:val="00743101"/>
    <w:rsid w:val="00764C9F"/>
    <w:rsid w:val="007775E1"/>
    <w:rsid w:val="007867A0"/>
    <w:rsid w:val="007927F5"/>
    <w:rsid w:val="007D35FD"/>
    <w:rsid w:val="00802CA0"/>
    <w:rsid w:val="009260CD"/>
    <w:rsid w:val="00940A66"/>
    <w:rsid w:val="00952C25"/>
    <w:rsid w:val="00A02AF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BBF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27414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-showcase-gather.lovable.app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mailto:ayeshchamodye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o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Kotlin</c:v>
                </c:pt>
                <c:pt idx="1">
                  <c:v>Java</c:v>
                </c:pt>
                <c:pt idx="2">
                  <c:v>PHP</c:v>
                </c:pt>
                <c:pt idx="3">
                  <c:v>Python</c:v>
                </c:pt>
                <c:pt idx="4">
                  <c:v>C# .NET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0.3</c:v>
                </c:pt>
                <c:pt idx="1">
                  <c:v>0.6</c:v>
                </c:pt>
                <c:pt idx="2">
                  <c:v>0.3</c:v>
                </c:pt>
                <c:pt idx="3">
                  <c:v>0.5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CC3D4B82364DFB8FD47DAF2EA5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78879-1594-44BF-AEE1-718C8F32362B}"/>
      </w:docPartPr>
      <w:docPartBody>
        <w:p w:rsidR="00000000" w:rsidRDefault="00000000">
          <w:pPr>
            <w:pStyle w:val="ACCC3D4B82364DFB8FD47DAF2EA51762"/>
          </w:pPr>
          <w:r w:rsidRPr="00D5459D">
            <w:t>Profile</w:t>
          </w:r>
        </w:p>
      </w:docPartBody>
    </w:docPart>
    <w:docPart>
      <w:docPartPr>
        <w:name w:val="D972D8446E0C4CF3BE294E1DE25E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AA7F-D527-444B-8827-3BD8874FBD30}"/>
      </w:docPartPr>
      <w:docPartBody>
        <w:p w:rsidR="00000000" w:rsidRDefault="00000000">
          <w:pPr>
            <w:pStyle w:val="D972D8446E0C4CF3BE294E1DE25EBEB4"/>
          </w:pPr>
          <w:r w:rsidRPr="00CB0055">
            <w:t>Contact</w:t>
          </w:r>
        </w:p>
      </w:docPartBody>
    </w:docPart>
    <w:docPart>
      <w:docPartPr>
        <w:name w:val="3DA8EACF85E2414A9F7DA2F7D46C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5EA5E-25A7-4FCD-B285-2474061BE7DD}"/>
      </w:docPartPr>
      <w:docPartBody>
        <w:p w:rsidR="00000000" w:rsidRDefault="00000000">
          <w:pPr>
            <w:pStyle w:val="3DA8EACF85E2414A9F7DA2F7D46C2B18"/>
          </w:pPr>
          <w:r w:rsidRPr="004D3011">
            <w:t>PHONE:</w:t>
          </w:r>
        </w:p>
      </w:docPartBody>
    </w:docPart>
    <w:docPart>
      <w:docPartPr>
        <w:name w:val="B86D0D11A96E4B11AA50612A1A002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56A88-51C9-4925-BE70-2B88828E820C}"/>
      </w:docPartPr>
      <w:docPartBody>
        <w:p w:rsidR="00000000" w:rsidRDefault="00000000">
          <w:pPr>
            <w:pStyle w:val="B86D0D11A96E4B11AA50612A1A0028E8"/>
          </w:pPr>
          <w:r w:rsidRPr="004D3011">
            <w:t>WEBSITE:</w:t>
          </w:r>
        </w:p>
      </w:docPartBody>
    </w:docPart>
    <w:docPart>
      <w:docPartPr>
        <w:name w:val="C87B6FD68BE44B249DB65129A50DD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FC41-CBE1-4D76-87DD-F1466E7A9087}"/>
      </w:docPartPr>
      <w:docPartBody>
        <w:p w:rsidR="00000000" w:rsidRDefault="00000000">
          <w:pPr>
            <w:pStyle w:val="C87B6FD68BE44B249DB65129A50DDEEB"/>
          </w:pPr>
          <w:r w:rsidRPr="004D3011">
            <w:t>EMAIL:</w:t>
          </w:r>
        </w:p>
      </w:docPartBody>
    </w:docPart>
    <w:docPart>
      <w:docPartPr>
        <w:name w:val="79B42C89502841CDBF4DC36CBC0A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596DD-A5B6-4065-9644-B73420ABA67D}"/>
      </w:docPartPr>
      <w:docPartBody>
        <w:p w:rsidR="00000000" w:rsidRDefault="00000000">
          <w:pPr>
            <w:pStyle w:val="79B42C89502841CDBF4DC36CBC0A17C5"/>
          </w:pPr>
          <w:r w:rsidRPr="00036450">
            <w:t>EDUCATION</w:t>
          </w:r>
        </w:p>
      </w:docPartBody>
    </w:docPart>
    <w:docPart>
      <w:docPartPr>
        <w:name w:val="D5101D12F9B84742B29B022CDDF53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BFC7D-9F91-4C90-920F-E01A8C0892F2}"/>
      </w:docPartPr>
      <w:docPartBody>
        <w:p w:rsidR="00000000" w:rsidRDefault="00000000">
          <w:pPr>
            <w:pStyle w:val="D5101D12F9B84742B29B022CDDF53C6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0D"/>
    <w:rsid w:val="005E6C4F"/>
    <w:rsid w:val="0067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EA7285E71F403D9AD04C22B7E4F04D">
    <w:name w:val="2CEA7285E71F403D9AD04C22B7E4F04D"/>
  </w:style>
  <w:style w:type="paragraph" w:customStyle="1" w:styleId="F4FCADDE8B2F440F843C4DCD29E0CFBC">
    <w:name w:val="F4FCADDE8B2F440F843C4DCD29E0CFBC"/>
  </w:style>
  <w:style w:type="paragraph" w:customStyle="1" w:styleId="ACCC3D4B82364DFB8FD47DAF2EA51762">
    <w:name w:val="ACCC3D4B82364DFB8FD47DAF2EA51762"/>
  </w:style>
  <w:style w:type="paragraph" w:customStyle="1" w:styleId="5BE63EEF429649369BEEC047564B3062">
    <w:name w:val="5BE63EEF429649369BEEC047564B3062"/>
  </w:style>
  <w:style w:type="paragraph" w:customStyle="1" w:styleId="D972D8446E0C4CF3BE294E1DE25EBEB4">
    <w:name w:val="D972D8446E0C4CF3BE294E1DE25EBEB4"/>
  </w:style>
  <w:style w:type="paragraph" w:customStyle="1" w:styleId="3DA8EACF85E2414A9F7DA2F7D46C2B18">
    <w:name w:val="3DA8EACF85E2414A9F7DA2F7D46C2B18"/>
  </w:style>
  <w:style w:type="paragraph" w:customStyle="1" w:styleId="9C48E717E2FE41E797EA37964E33B6F5">
    <w:name w:val="9C48E717E2FE41E797EA37964E33B6F5"/>
  </w:style>
  <w:style w:type="paragraph" w:customStyle="1" w:styleId="B86D0D11A96E4B11AA50612A1A0028E8">
    <w:name w:val="B86D0D11A96E4B11AA50612A1A0028E8"/>
  </w:style>
  <w:style w:type="paragraph" w:customStyle="1" w:styleId="62CD926C3DEF4097BEC19F5989E2C386">
    <w:name w:val="62CD926C3DEF4097BEC19F5989E2C386"/>
  </w:style>
  <w:style w:type="paragraph" w:customStyle="1" w:styleId="C87B6FD68BE44B249DB65129A50DDEEB">
    <w:name w:val="C87B6FD68BE44B249DB65129A50DDEEB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3A27BE0FE56548F186497B88ECF5DCA0">
    <w:name w:val="3A27BE0FE56548F186497B88ECF5DCA0"/>
  </w:style>
  <w:style w:type="paragraph" w:customStyle="1" w:styleId="05E0C3B3F51C47B38612DB3149C5C601">
    <w:name w:val="05E0C3B3F51C47B38612DB3149C5C601"/>
  </w:style>
  <w:style w:type="paragraph" w:customStyle="1" w:styleId="7CB386D31BFD48CC95B03381064C59FD">
    <w:name w:val="7CB386D31BFD48CC95B03381064C59FD"/>
  </w:style>
  <w:style w:type="paragraph" w:customStyle="1" w:styleId="F7FD5D97DC664D998C8F9821F14F4CC9">
    <w:name w:val="F7FD5D97DC664D998C8F9821F14F4CC9"/>
  </w:style>
  <w:style w:type="paragraph" w:customStyle="1" w:styleId="F8E47AB157B74AB89332C96C8F2EB0E1">
    <w:name w:val="F8E47AB157B74AB89332C96C8F2EB0E1"/>
  </w:style>
  <w:style w:type="paragraph" w:customStyle="1" w:styleId="50F8E7BA144A4AF5A4F3F259252F1018">
    <w:name w:val="50F8E7BA144A4AF5A4F3F259252F1018"/>
  </w:style>
  <w:style w:type="paragraph" w:customStyle="1" w:styleId="79B42C89502841CDBF4DC36CBC0A17C5">
    <w:name w:val="79B42C89502841CDBF4DC36CBC0A17C5"/>
  </w:style>
  <w:style w:type="paragraph" w:customStyle="1" w:styleId="53AD7A63189747DC83741E78E1F41519">
    <w:name w:val="53AD7A63189747DC83741E78E1F41519"/>
  </w:style>
  <w:style w:type="paragraph" w:customStyle="1" w:styleId="3B953CEF7B7C45698E7FC9E64732BDCC">
    <w:name w:val="3B953CEF7B7C45698E7FC9E64732BDCC"/>
  </w:style>
  <w:style w:type="paragraph" w:customStyle="1" w:styleId="215FA69D8A4A4FE3ADC23106082F068E">
    <w:name w:val="215FA69D8A4A4FE3ADC23106082F068E"/>
  </w:style>
  <w:style w:type="paragraph" w:customStyle="1" w:styleId="922AAC3C85694A2B8CEC8120AE817F77">
    <w:name w:val="922AAC3C85694A2B8CEC8120AE817F77"/>
  </w:style>
  <w:style w:type="paragraph" w:customStyle="1" w:styleId="AEAD60072C504018B0137FC14882B047">
    <w:name w:val="AEAD60072C504018B0137FC14882B047"/>
  </w:style>
  <w:style w:type="paragraph" w:customStyle="1" w:styleId="87F4B171F8824EAA8C07A544900193FE">
    <w:name w:val="87F4B171F8824EAA8C07A544900193FE"/>
  </w:style>
  <w:style w:type="paragraph" w:customStyle="1" w:styleId="DEB9FA6ACBCD48EBB505B0B27D944FFE">
    <w:name w:val="DEB9FA6ACBCD48EBB505B0B27D944FFE"/>
  </w:style>
  <w:style w:type="paragraph" w:customStyle="1" w:styleId="332D2005B8204506823F71F88D1F1876">
    <w:name w:val="332D2005B8204506823F71F88D1F1876"/>
  </w:style>
  <w:style w:type="paragraph" w:customStyle="1" w:styleId="DBA80C235CFE45FBA7A71DD0909E1193">
    <w:name w:val="DBA80C235CFE45FBA7A71DD0909E1193"/>
  </w:style>
  <w:style w:type="paragraph" w:customStyle="1" w:styleId="816D57CB79744C5B83D270F8CFF05D06">
    <w:name w:val="816D57CB79744C5B83D270F8CFF05D06"/>
  </w:style>
  <w:style w:type="paragraph" w:customStyle="1" w:styleId="A04A0EA20C244ECFA86ACAB1C271FB09">
    <w:name w:val="A04A0EA20C244ECFA86ACAB1C271FB09"/>
  </w:style>
  <w:style w:type="paragraph" w:customStyle="1" w:styleId="EA02A33D87DF4D929D180A966AE8E770">
    <w:name w:val="EA02A33D87DF4D929D180A966AE8E770"/>
  </w:style>
  <w:style w:type="paragraph" w:customStyle="1" w:styleId="8E3798EEB77A4BA8854F3EC265FE3353">
    <w:name w:val="8E3798EEB77A4BA8854F3EC265FE3353"/>
  </w:style>
  <w:style w:type="paragraph" w:customStyle="1" w:styleId="EB868295A14F46148BD660992E62A05D">
    <w:name w:val="EB868295A14F46148BD660992E62A05D"/>
  </w:style>
  <w:style w:type="paragraph" w:customStyle="1" w:styleId="ADA2E2232D4647E49D5B1FA56DDD45F2">
    <w:name w:val="ADA2E2232D4647E49D5B1FA56DDD45F2"/>
  </w:style>
  <w:style w:type="paragraph" w:customStyle="1" w:styleId="FF4D0E9FCDD649F3AC583BE5BE1F60A1">
    <w:name w:val="FF4D0E9FCDD649F3AC583BE5BE1F60A1"/>
  </w:style>
  <w:style w:type="paragraph" w:customStyle="1" w:styleId="5FFBD0D43FCD4B0287225602D8DC43D3">
    <w:name w:val="5FFBD0D43FCD4B0287225602D8DC43D3"/>
  </w:style>
  <w:style w:type="paragraph" w:customStyle="1" w:styleId="315E3C89A02A449F9483DB84F139E98F">
    <w:name w:val="315E3C89A02A449F9483DB84F139E98F"/>
  </w:style>
  <w:style w:type="paragraph" w:customStyle="1" w:styleId="FEC3613CE79B430787EBDAC3F7808D07">
    <w:name w:val="FEC3613CE79B430787EBDAC3F7808D07"/>
  </w:style>
  <w:style w:type="paragraph" w:customStyle="1" w:styleId="4D2260925BB542F798858B829662D560">
    <w:name w:val="4D2260925BB542F798858B829662D560"/>
  </w:style>
  <w:style w:type="paragraph" w:customStyle="1" w:styleId="DDEDCD399C5042A7BA62A1419F60F1FD">
    <w:name w:val="DDEDCD399C5042A7BA62A1419F60F1FD"/>
  </w:style>
  <w:style w:type="paragraph" w:customStyle="1" w:styleId="CA69DB67F149494999E82D21F9669A21">
    <w:name w:val="CA69DB67F149494999E82D21F9669A21"/>
  </w:style>
  <w:style w:type="paragraph" w:customStyle="1" w:styleId="73C16AA30C824538AB6C9000C6A02A81">
    <w:name w:val="73C16AA30C824538AB6C9000C6A02A8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 w:bidi="ar-SA"/>
      <w14:ligatures w14:val="none"/>
    </w:rPr>
  </w:style>
  <w:style w:type="paragraph" w:customStyle="1" w:styleId="D5101D12F9B84742B29B022CDDF53C6F">
    <w:name w:val="D5101D12F9B84742B29B022CDDF53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2025-04-07T02:41:00Z</dcterms:created>
  <dcterms:modified xsi:type="dcterms:W3CDTF">2025-04-07T03:21:00Z</dcterms:modified>
</cp:coreProperties>
</file>